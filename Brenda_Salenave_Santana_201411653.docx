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1"/>
        <w:tblpPr w:leftFromText="141" w:rightFromText="141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3B4C01" w:rsidRPr="00572C46" w:rsidRDefault="00DC4CFE" w:rsidP="00316822">
            <w:pPr>
              <w:jc w:val="center"/>
            </w:pPr>
            <w:proofErr w:type="gramStart"/>
            <w:r w:rsidRPr="00572C46">
              <w:t xml:space="preserve">mm </w:t>
            </w:r>
            <w:r w:rsidR="003B4C01" w:rsidRPr="00572C46">
              <w:t xml:space="preserve"> /</w:t>
            </w:r>
            <w:proofErr w:type="gramEnd"/>
            <w:r w:rsidR="003B4C01" w:rsidRPr="00572C46">
              <w:t xml:space="preserve"> </w:t>
            </w:r>
            <w:proofErr w:type="spellStart"/>
            <w:r w:rsidR="000E3B2E" w:rsidRPr="00572C46">
              <w:t>Not</w:t>
            </w:r>
            <w:proofErr w:type="spellEnd"/>
            <w:r w:rsidR="000E3B2E" w:rsidRPr="00572C46">
              <w:t xml:space="preserve"> </w:t>
            </w:r>
            <w:proofErr w:type="spellStart"/>
            <w:r w:rsidR="000E3B2E" w:rsidRPr="00572C46">
              <w:t>Taken</w:t>
            </w:r>
            <w:proofErr w:type="spellEnd"/>
          </w:p>
        </w:tc>
      </w:tr>
      <w:tr w:rsid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Pr="003B4C01" w:rsidRDefault="003B4C01" w:rsidP="00316822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3B4C01" w:rsidRPr="003B4C01" w:rsidRDefault="003B4C01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3B4C01" w:rsidRPr="003B4C01" w:rsidRDefault="003B4C01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3B4C01" w:rsidRPr="003B4C01" w:rsidRDefault="003B4C01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3B4C01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8147711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0</w:t>
            </w:r>
            <w:r w:rsidR="00093A9B">
              <w:t>,</w:t>
            </w:r>
            <w:r w:rsidRPr="000E3B2E">
              <w:t>9454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0578</w:t>
            </w:r>
          </w:p>
        </w:tc>
      </w:tr>
      <w:tr w:rsid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4941540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5587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0</w:t>
            </w:r>
            <w:r w:rsidR="00093A9B">
              <w:t>,</w:t>
            </w:r>
            <w:r w:rsidRPr="000E3B2E">
              <w:t>6416</w:t>
            </w:r>
          </w:p>
        </w:tc>
      </w:tr>
      <w:tr w:rsidR="003B4C01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4691006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6420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B2E">
              <w:t>0</w:t>
            </w:r>
            <w:r w:rsidR="00093A9B">
              <w:t>,</w:t>
            </w:r>
            <w:r w:rsidRPr="000E3B2E">
              <w:t>6090</w:t>
            </w:r>
          </w:p>
        </w:tc>
      </w:tr>
      <w:tr w:rsid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4C01" w:rsidRDefault="003B4C01" w:rsidP="0031682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4691006</w:t>
            </w:r>
          </w:p>
        </w:tc>
        <w:tc>
          <w:tcPr>
            <w:tcW w:w="2124" w:type="dxa"/>
          </w:tcPr>
          <w:p w:rsidR="003B4C01" w:rsidRDefault="000E3B2E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B2E">
              <w:t>1</w:t>
            </w:r>
            <w:r w:rsidR="00093A9B">
              <w:t>,</w:t>
            </w:r>
            <w:r w:rsidRPr="000E3B2E">
              <w:t>6420</w:t>
            </w:r>
          </w:p>
        </w:tc>
        <w:tc>
          <w:tcPr>
            <w:tcW w:w="2124" w:type="dxa"/>
          </w:tcPr>
          <w:p w:rsidR="003B4C01" w:rsidRDefault="006123D3" w:rsidP="00316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3D3">
              <w:t>0</w:t>
            </w:r>
            <w:r w:rsidR="00093A9B">
              <w:t>,</w:t>
            </w:r>
            <w:r w:rsidRPr="006123D3">
              <w:t>6090</w:t>
            </w:r>
          </w:p>
        </w:tc>
      </w:tr>
    </w:tbl>
    <w:p w:rsidR="00316822" w:rsidRPr="00316822" w:rsidRDefault="00316822" w:rsidP="00316822">
      <w:pPr>
        <w:pStyle w:val="Ttulo"/>
        <w:rPr>
          <w:sz w:val="48"/>
        </w:rPr>
      </w:pPr>
      <w:r w:rsidRPr="00316822">
        <w:rPr>
          <w:sz w:val="48"/>
        </w:rPr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316822" w:rsidRDefault="00316822" w:rsidP="00316822">
      <w:pPr>
        <w:pStyle w:val="Ttulo"/>
        <w:rPr>
          <w:sz w:val="48"/>
        </w:rPr>
      </w:pPr>
      <w:r w:rsidRPr="00316822">
        <w:rPr>
          <w:sz w:val="48"/>
        </w:rPr>
        <w:t>Benchmark: mm</w:t>
      </w:r>
    </w:p>
    <w:p w:rsidR="00316822" w:rsidRPr="00316822" w:rsidRDefault="00316822" w:rsidP="00316822"/>
    <w:p w:rsidR="000E3B2E" w:rsidRDefault="00316822">
      <w:r w:rsidRPr="00316822">
        <w:t>a</w:t>
      </w:r>
      <w:r w:rsidR="001B719A">
        <w:t>.</w:t>
      </w:r>
      <w:r w:rsidRPr="00316822">
        <w:t xml:space="preserve"> Simular a execução das aplicações conforme as seguintes </w:t>
      </w:r>
      <w:proofErr w:type="gramStart"/>
      <w:r w:rsidRPr="00316822">
        <w:t>configurações :</w:t>
      </w:r>
      <w:proofErr w:type="gramEnd"/>
    </w:p>
    <w:p w:rsidR="00316822" w:rsidRDefault="00316822"/>
    <w:p w:rsidR="00316822" w:rsidRDefault="00316822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E3B2E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0E3B2E" w:rsidRPr="00572C46" w:rsidRDefault="00DC4CFE" w:rsidP="006123D3">
            <w:pPr>
              <w:jc w:val="center"/>
            </w:pPr>
            <w:proofErr w:type="gramStart"/>
            <w:r w:rsidRPr="00572C46">
              <w:t>mm</w:t>
            </w:r>
            <w:proofErr w:type="gramEnd"/>
            <w:r w:rsidRPr="00572C46">
              <w:t xml:space="preserve"> </w:t>
            </w:r>
            <w:r w:rsidR="000E3B2E" w:rsidRPr="00572C46">
              <w:t xml:space="preserve">/ </w:t>
            </w:r>
            <w:r w:rsidR="006123D3" w:rsidRPr="00572C46">
              <w:t>Bimodal (tabela de 2 entradas)</w:t>
            </w:r>
          </w:p>
        </w:tc>
      </w:tr>
      <w:tr w:rsidR="000E3B2E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Pr="003B4C01" w:rsidRDefault="000E3B2E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0E3B2E" w:rsidRDefault="006123D3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D3">
              <w:t>7459018</w:t>
            </w:r>
          </w:p>
        </w:tc>
        <w:tc>
          <w:tcPr>
            <w:tcW w:w="2124" w:type="dxa"/>
          </w:tcPr>
          <w:p w:rsidR="000E3B2E" w:rsidRDefault="006123D3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D3">
              <w:t>1</w:t>
            </w:r>
            <w:r w:rsidR="00093A9B">
              <w:t>,</w:t>
            </w:r>
            <w:r w:rsidRPr="006123D3">
              <w:t>0326</w:t>
            </w:r>
          </w:p>
        </w:tc>
        <w:tc>
          <w:tcPr>
            <w:tcW w:w="2124" w:type="dxa"/>
          </w:tcPr>
          <w:p w:rsidR="000E3B2E" w:rsidRDefault="006123D3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D3">
              <w:t>0</w:t>
            </w:r>
            <w:r w:rsidR="00093A9B">
              <w:t>,</w:t>
            </w:r>
            <w:r w:rsidRPr="006123D3">
              <w:t>9684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0E3B2E" w:rsidRDefault="006123D3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3D3">
              <w:t>4213103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1</w:t>
            </w:r>
            <w:r w:rsidR="00093A9B">
              <w:t>,</w:t>
            </w:r>
            <w:r w:rsidRPr="00EC28D7">
              <w:t>8282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5470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0E3B2E" w:rsidRDefault="00EC28D7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3823559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2</w:t>
            </w:r>
            <w:r w:rsidR="00093A9B">
              <w:t>,</w:t>
            </w:r>
            <w:r w:rsidRPr="00EC28D7">
              <w:t>0145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4964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3823559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2</w:t>
            </w:r>
            <w:r w:rsidR="00093A9B">
              <w:t>,</w:t>
            </w:r>
            <w:r w:rsidRPr="00EC28D7">
              <w:t>0145</w:t>
            </w:r>
          </w:p>
        </w:tc>
        <w:tc>
          <w:tcPr>
            <w:tcW w:w="2124" w:type="dxa"/>
          </w:tcPr>
          <w:p w:rsidR="000E3B2E" w:rsidRDefault="00EC28D7" w:rsidP="00612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4964</w:t>
            </w:r>
          </w:p>
        </w:tc>
      </w:tr>
    </w:tbl>
    <w:p w:rsidR="000E3B2E" w:rsidRDefault="000E3B2E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28D7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EC28D7" w:rsidRPr="00572C46" w:rsidRDefault="00DC4CFE" w:rsidP="00EC28D7">
            <w:pPr>
              <w:jc w:val="center"/>
            </w:pPr>
            <w:proofErr w:type="gramStart"/>
            <w:r w:rsidRPr="00572C46">
              <w:t>mm</w:t>
            </w:r>
            <w:proofErr w:type="gramEnd"/>
            <w:r w:rsidRPr="00572C46">
              <w:t xml:space="preserve"> </w:t>
            </w:r>
            <w:r w:rsidR="00EC28D7" w:rsidRPr="00572C46">
              <w:t>/ Bimodal (tabela de 64 entradas)</w:t>
            </w:r>
          </w:p>
        </w:tc>
      </w:tr>
      <w:tr w:rsidR="000E3B2E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Pr="003B4C01" w:rsidRDefault="000E3B2E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0E3B2E" w:rsidRPr="003B4C01" w:rsidRDefault="000E3B2E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0E3B2E" w:rsidRDefault="00EC28D7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7458795</w:t>
            </w:r>
          </w:p>
        </w:tc>
        <w:tc>
          <w:tcPr>
            <w:tcW w:w="2124" w:type="dxa"/>
          </w:tcPr>
          <w:p w:rsidR="000E3B2E" w:rsidRDefault="00EC28D7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1</w:t>
            </w:r>
            <w:r w:rsidR="00093A9B">
              <w:t>,</w:t>
            </w:r>
            <w:r w:rsidRPr="00EC28D7">
              <w:t>0327</w:t>
            </w:r>
          </w:p>
        </w:tc>
        <w:tc>
          <w:tcPr>
            <w:tcW w:w="2124" w:type="dxa"/>
          </w:tcPr>
          <w:p w:rsidR="000E3B2E" w:rsidRDefault="00EC28D7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8D7">
              <w:t>0</w:t>
            </w:r>
            <w:r w:rsidR="00093A9B">
              <w:t>,</w:t>
            </w:r>
            <w:r w:rsidRPr="00EC28D7">
              <w:t>9684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4212717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1</w:t>
            </w:r>
            <w:r w:rsidR="00093A9B">
              <w:t>,</w:t>
            </w:r>
            <w:r w:rsidRPr="00BE53C0">
              <w:t>8284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0</w:t>
            </w:r>
            <w:r w:rsidR="00093A9B">
              <w:t>,</w:t>
            </w:r>
            <w:r w:rsidRPr="00BE53C0">
              <w:t>5469</w:t>
            </w:r>
          </w:p>
        </w:tc>
      </w:tr>
      <w:tr w:rsidR="000E3B2E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0E3B2E" w:rsidRDefault="00BE53C0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3C0">
              <w:t>3823189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3C0">
              <w:t>2</w:t>
            </w:r>
            <w:r w:rsidR="00093A9B">
              <w:t>,</w:t>
            </w:r>
            <w:r w:rsidRPr="00BE53C0">
              <w:t>0147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3C0">
              <w:t>0</w:t>
            </w:r>
            <w:r w:rsidR="00093A9B">
              <w:t>,</w:t>
            </w:r>
            <w:r w:rsidRPr="00BE53C0">
              <w:t>4964</w:t>
            </w:r>
          </w:p>
        </w:tc>
      </w:tr>
      <w:tr w:rsidR="000E3B2E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3B2E" w:rsidRDefault="000E3B2E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3823189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2</w:t>
            </w:r>
            <w:r w:rsidR="00093A9B">
              <w:t>,</w:t>
            </w:r>
            <w:r w:rsidRPr="00BE53C0">
              <w:t>0147</w:t>
            </w:r>
          </w:p>
        </w:tc>
        <w:tc>
          <w:tcPr>
            <w:tcW w:w="2124" w:type="dxa"/>
          </w:tcPr>
          <w:p w:rsidR="000E3B2E" w:rsidRDefault="00BE53C0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3C0">
              <w:t>0</w:t>
            </w:r>
            <w:r w:rsidR="00093A9B">
              <w:t>,</w:t>
            </w:r>
            <w:r w:rsidRPr="00BE53C0">
              <w:t>4964</w:t>
            </w:r>
          </w:p>
        </w:tc>
      </w:tr>
    </w:tbl>
    <w:p w:rsidR="000E3B2E" w:rsidRDefault="000E3B2E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5589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4D5589" w:rsidRPr="00572C46" w:rsidRDefault="00DC4CFE" w:rsidP="004D5589">
            <w:pPr>
              <w:jc w:val="center"/>
            </w:pPr>
            <w:proofErr w:type="gramStart"/>
            <w:r w:rsidRPr="00572C46">
              <w:t>mm</w:t>
            </w:r>
            <w:proofErr w:type="gramEnd"/>
            <w:r w:rsidR="004D5589" w:rsidRPr="00572C46">
              <w:t xml:space="preserve"> / Bimodal (tabela de 256 entradas)</w:t>
            </w:r>
          </w:p>
        </w:tc>
      </w:tr>
      <w:tr w:rsidR="00EC28D7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Pr="003B4C01" w:rsidRDefault="00EC28D7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EC28D7" w:rsidRPr="003B4C01" w:rsidRDefault="00EC28D7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EC28D7" w:rsidRPr="003B4C01" w:rsidRDefault="00EC28D7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EC28D7" w:rsidRPr="003B4C01" w:rsidRDefault="00EC28D7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EC28D7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EC28D7" w:rsidRDefault="004D5589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589">
              <w:t>7458715</w:t>
            </w:r>
          </w:p>
        </w:tc>
        <w:tc>
          <w:tcPr>
            <w:tcW w:w="2124" w:type="dxa"/>
          </w:tcPr>
          <w:p w:rsidR="00EC28D7" w:rsidRDefault="004D5589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589">
              <w:t>1</w:t>
            </w:r>
            <w:r w:rsidR="00093A9B">
              <w:t>,</w:t>
            </w:r>
            <w:r w:rsidRPr="004D5589">
              <w:t>0327</w:t>
            </w:r>
          </w:p>
        </w:tc>
        <w:tc>
          <w:tcPr>
            <w:tcW w:w="2124" w:type="dxa"/>
          </w:tcPr>
          <w:p w:rsidR="00EC28D7" w:rsidRDefault="004D5589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589">
              <w:t>0</w:t>
            </w:r>
            <w:r w:rsidR="00093A9B">
              <w:t>,</w:t>
            </w:r>
            <w:r w:rsidRPr="004D5589">
              <w:t>9684</w:t>
            </w:r>
          </w:p>
        </w:tc>
      </w:tr>
      <w:tr w:rsidR="00EC28D7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EC28D7" w:rsidRDefault="004D5589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589">
              <w:t>4212579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1</w:t>
            </w:r>
            <w:r w:rsidR="00093A9B">
              <w:t>,</w:t>
            </w:r>
            <w:r w:rsidRPr="0054082B">
              <w:t>8284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5469</w:t>
            </w:r>
          </w:p>
        </w:tc>
      </w:tr>
      <w:tr w:rsidR="00EC28D7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EC28D7" w:rsidRDefault="0054082B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3823048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2</w:t>
            </w:r>
            <w:r w:rsidR="00093A9B">
              <w:t>,</w:t>
            </w:r>
            <w:r w:rsidRPr="0054082B">
              <w:t>0148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4963</w:t>
            </w:r>
          </w:p>
        </w:tc>
      </w:tr>
      <w:tr w:rsidR="00EC28D7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C28D7" w:rsidRDefault="00EC28D7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3823048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2</w:t>
            </w:r>
            <w:r w:rsidR="00093A9B">
              <w:t>,</w:t>
            </w:r>
            <w:r w:rsidRPr="0054082B">
              <w:t>0148</w:t>
            </w:r>
          </w:p>
        </w:tc>
        <w:tc>
          <w:tcPr>
            <w:tcW w:w="2124" w:type="dxa"/>
          </w:tcPr>
          <w:p w:rsidR="00EC28D7" w:rsidRDefault="0054082B" w:rsidP="00EC2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4963</w:t>
            </w:r>
          </w:p>
        </w:tc>
      </w:tr>
    </w:tbl>
    <w:p w:rsidR="00EC28D7" w:rsidRDefault="00EC28D7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5589" w:rsidRPr="003B4C01" w:rsidTr="0027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4D5589" w:rsidRPr="00C752B7" w:rsidRDefault="00DC4CFE" w:rsidP="0054082B">
            <w:pPr>
              <w:jc w:val="center"/>
            </w:pPr>
            <w:proofErr w:type="gramStart"/>
            <w:r w:rsidRPr="00C752B7">
              <w:t>mm</w:t>
            </w:r>
            <w:proofErr w:type="gramEnd"/>
            <w:r w:rsidR="004D5589" w:rsidRPr="00C752B7">
              <w:t xml:space="preserve"> / P</w:t>
            </w:r>
            <w:r w:rsidR="0054082B" w:rsidRPr="00C752B7">
              <w:t>erfeito</w:t>
            </w:r>
          </w:p>
        </w:tc>
      </w:tr>
      <w:tr w:rsidR="004D5589" w:rsidRPr="003B4C01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Pr="003B4C01" w:rsidRDefault="004D5589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rPr>
                <w:b w:val="0"/>
              </w:rPr>
              <w:t>ULA’s</w:t>
            </w:r>
            <w:proofErr w:type="spellEnd"/>
          </w:p>
        </w:tc>
        <w:tc>
          <w:tcPr>
            <w:tcW w:w="2123" w:type="dxa"/>
          </w:tcPr>
          <w:p w:rsidR="004D5589" w:rsidRPr="003B4C01" w:rsidRDefault="004D5589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4D5589" w:rsidRPr="003B4C01" w:rsidRDefault="004D5589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4D5589" w:rsidRPr="003B4C01" w:rsidRDefault="004D5589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4D5589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4D5589" w:rsidRDefault="0054082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7441399</w:t>
            </w:r>
          </w:p>
        </w:tc>
        <w:tc>
          <w:tcPr>
            <w:tcW w:w="2124" w:type="dxa"/>
          </w:tcPr>
          <w:p w:rsidR="004D5589" w:rsidRDefault="0054082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1</w:t>
            </w:r>
            <w:r w:rsidR="00093A9B">
              <w:t>,</w:t>
            </w:r>
            <w:r w:rsidRPr="0054082B">
              <w:t>0351</w:t>
            </w:r>
          </w:p>
        </w:tc>
        <w:tc>
          <w:tcPr>
            <w:tcW w:w="2124" w:type="dxa"/>
          </w:tcPr>
          <w:p w:rsidR="004D5589" w:rsidRDefault="0054082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82B">
              <w:t>0</w:t>
            </w:r>
            <w:r w:rsidR="00093A9B">
              <w:t>,</w:t>
            </w:r>
            <w:r w:rsidRPr="0054082B">
              <w:t>9661</w:t>
            </w:r>
          </w:p>
        </w:tc>
      </w:tr>
      <w:tr w:rsidR="004D5589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4200446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1</w:t>
            </w:r>
            <w:r w:rsidR="00093A9B">
              <w:t>,</w:t>
            </w:r>
            <w:r w:rsidRPr="004F4F38">
              <w:t>8337</w:t>
            </w:r>
          </w:p>
        </w:tc>
        <w:tc>
          <w:tcPr>
            <w:tcW w:w="2124" w:type="dxa"/>
          </w:tcPr>
          <w:p w:rsidR="004D5589" w:rsidRDefault="004F4F38" w:rsidP="004F4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0</w:t>
            </w:r>
            <w:r w:rsidR="00093A9B">
              <w:t>,</w:t>
            </w:r>
            <w:r w:rsidRPr="004F4F38">
              <w:t>5453</w:t>
            </w:r>
          </w:p>
        </w:tc>
      </w:tr>
      <w:tr w:rsidR="004D5589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4D5589" w:rsidRDefault="004F4F38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F38">
              <w:t>3818222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F38">
              <w:t>2</w:t>
            </w:r>
            <w:r w:rsidR="00093A9B">
              <w:t>,</w:t>
            </w:r>
            <w:r w:rsidRPr="004F4F38">
              <w:t>0173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F38">
              <w:t>0</w:t>
            </w:r>
            <w:r w:rsidR="00093A9B">
              <w:t>,</w:t>
            </w:r>
            <w:r w:rsidRPr="004F4F38">
              <w:t>4957</w:t>
            </w:r>
          </w:p>
        </w:tc>
      </w:tr>
      <w:tr w:rsidR="004D5589" w:rsidTr="0027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D5589" w:rsidRDefault="004D5589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3818222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2</w:t>
            </w:r>
            <w:r w:rsidR="00093A9B">
              <w:t>,</w:t>
            </w:r>
            <w:r w:rsidRPr="004F4F38">
              <w:t>0173</w:t>
            </w:r>
          </w:p>
        </w:tc>
        <w:tc>
          <w:tcPr>
            <w:tcW w:w="2124" w:type="dxa"/>
          </w:tcPr>
          <w:p w:rsidR="004D5589" w:rsidRDefault="004F4F38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F38">
              <w:t>0</w:t>
            </w:r>
            <w:r w:rsidR="00093A9B">
              <w:t>,</w:t>
            </w:r>
            <w:r w:rsidRPr="004F4F38">
              <w:t>4957</w:t>
            </w:r>
          </w:p>
        </w:tc>
      </w:tr>
      <w:tr w:rsidR="002737DC" w:rsidTr="0027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737DC" w:rsidRDefault="002737DC" w:rsidP="00093A9B">
            <w:pPr>
              <w:jc w:val="center"/>
            </w:pPr>
          </w:p>
        </w:tc>
        <w:tc>
          <w:tcPr>
            <w:tcW w:w="2123" w:type="dxa"/>
          </w:tcPr>
          <w:p w:rsidR="002737DC" w:rsidRPr="004F4F38" w:rsidRDefault="002737D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2737DC" w:rsidRPr="004F4F38" w:rsidRDefault="002737D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2737DC" w:rsidRPr="004F4F38" w:rsidRDefault="002737D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5589" w:rsidRDefault="004D5589"/>
    <w:p w:rsidR="003C352D" w:rsidRDefault="00316822" w:rsidP="00316822">
      <w:pPr>
        <w:pStyle w:val="Ttulo"/>
        <w:rPr>
          <w:sz w:val="48"/>
          <w:szCs w:val="48"/>
        </w:rPr>
      </w:pPr>
      <w:r>
        <w:rPr>
          <w:rStyle w:val="TtuloChar"/>
          <w:sz w:val="48"/>
          <w:szCs w:val="48"/>
        </w:rPr>
        <w:lastRenderedPageBreak/>
        <w:t>Explicação</w:t>
      </w:r>
      <w:r w:rsidRPr="00316822">
        <w:rPr>
          <w:rStyle w:val="TtuloChar"/>
          <w:sz w:val="48"/>
          <w:szCs w:val="48"/>
        </w:rPr>
        <w:t xml:space="preserve"> dos resultados obtidos</w:t>
      </w:r>
      <w:r>
        <w:rPr>
          <w:sz w:val="48"/>
          <w:szCs w:val="48"/>
        </w:rPr>
        <w:t>:</w:t>
      </w:r>
    </w:p>
    <w:p w:rsidR="00316822" w:rsidRPr="00316822" w:rsidRDefault="00316822" w:rsidP="00316822"/>
    <w:p w:rsidR="00316822" w:rsidRDefault="004D079B" w:rsidP="00316822">
      <w:r>
        <w:rPr>
          <w:noProof/>
          <w:lang w:eastAsia="pt-BR"/>
        </w:rPr>
        <w:drawing>
          <wp:inline distT="0" distB="0" distL="0" distR="0" wp14:anchorId="7A86914C" wp14:editId="4B58255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12C5D" w:rsidRDefault="00212C5D" w:rsidP="00316822"/>
    <w:p w:rsidR="00316822" w:rsidRDefault="000D6222" w:rsidP="00316822">
      <w:r>
        <w:rPr>
          <w:noProof/>
          <w:lang w:eastAsia="pt-BR"/>
        </w:rPr>
        <w:drawing>
          <wp:inline distT="0" distB="0" distL="0" distR="0" wp14:anchorId="7B7B16D8" wp14:editId="73F67E8A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2C5D" w:rsidRDefault="00212C5D" w:rsidP="00316822"/>
    <w:p w:rsidR="00212C5D" w:rsidRDefault="000D6222" w:rsidP="00316822">
      <w:r>
        <w:rPr>
          <w:noProof/>
          <w:lang w:eastAsia="pt-BR"/>
        </w:rPr>
        <w:lastRenderedPageBreak/>
        <w:drawing>
          <wp:inline distT="0" distB="0" distL="0" distR="0" wp14:anchorId="5C670909" wp14:editId="61F48938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509B" w:rsidRDefault="00E3509B" w:rsidP="00316822"/>
    <w:p w:rsidR="00E3509B" w:rsidRDefault="000D6222" w:rsidP="00316822">
      <w:r>
        <w:rPr>
          <w:noProof/>
          <w:lang w:eastAsia="pt-BR"/>
        </w:rPr>
        <w:drawing>
          <wp:inline distT="0" distB="0" distL="0" distR="0" wp14:anchorId="426DE65F" wp14:editId="5C923648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12C5D" w:rsidRDefault="004D079B" w:rsidP="00316822">
      <w:r>
        <w:rPr>
          <w:noProof/>
          <w:lang w:eastAsia="pt-BR"/>
        </w:rPr>
        <w:drawing>
          <wp:inline distT="0" distB="0" distL="0" distR="0" wp14:anchorId="456ABACC" wp14:editId="7D05AFCF">
            <wp:extent cx="4572000" cy="2743200"/>
            <wp:effectExtent l="0" t="0" r="0" b="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316822" w:rsidRDefault="00316822" w:rsidP="00316822"/>
    <w:p w:rsidR="00212C5D" w:rsidRDefault="00212C5D" w:rsidP="00316822"/>
    <w:p w:rsidR="00212C5D" w:rsidRDefault="00212C5D">
      <w:r>
        <w:br w:type="page"/>
      </w:r>
    </w:p>
    <w:p w:rsidR="00212C5D" w:rsidRPr="00316822" w:rsidRDefault="00212C5D" w:rsidP="00212C5D">
      <w:pPr>
        <w:pStyle w:val="Ttulo"/>
        <w:rPr>
          <w:sz w:val="48"/>
        </w:rPr>
      </w:pPr>
      <w:r w:rsidRPr="00316822">
        <w:rPr>
          <w:sz w:val="48"/>
        </w:rPr>
        <w:lastRenderedPageBreak/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212C5D" w:rsidRDefault="00212C5D" w:rsidP="00212C5D">
      <w:pPr>
        <w:pStyle w:val="Ttulo"/>
        <w:rPr>
          <w:sz w:val="48"/>
        </w:rPr>
      </w:pPr>
      <w:r w:rsidRPr="00316822">
        <w:rPr>
          <w:sz w:val="48"/>
        </w:rPr>
        <w:t xml:space="preserve">Benchmarks: </w:t>
      </w:r>
      <w:proofErr w:type="spellStart"/>
      <w:r w:rsidR="00BF66A0">
        <w:rPr>
          <w:sz w:val="48"/>
        </w:rPr>
        <w:t>crc</w:t>
      </w:r>
      <w:proofErr w:type="spellEnd"/>
    </w:p>
    <w:p w:rsidR="00212C5D" w:rsidRPr="00316822" w:rsidRDefault="00212C5D" w:rsidP="00212C5D"/>
    <w:p w:rsidR="00212C5D" w:rsidRDefault="00212C5D" w:rsidP="00212C5D">
      <w:proofErr w:type="gramStart"/>
      <w:r w:rsidRPr="00316822">
        <w:t>a</w:t>
      </w:r>
      <w:proofErr w:type="gramEnd"/>
      <w:r w:rsidR="00093A9B">
        <w:t>,</w:t>
      </w:r>
      <w:r w:rsidRPr="00316822">
        <w:t xml:space="preserve"> Simular a execução das aplicações conforme as seguintes configurações :</w:t>
      </w:r>
    </w:p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3B4C01" w:rsidRDefault="00734D38" w:rsidP="00212C5D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crc</w:t>
            </w:r>
            <w:proofErr w:type="spellEnd"/>
            <w:proofErr w:type="gramEnd"/>
            <w:r w:rsidR="00212C5D" w:rsidRPr="00832096">
              <w:t xml:space="preserve"> / </w:t>
            </w:r>
            <w:proofErr w:type="spellStart"/>
            <w:r w:rsidR="00212C5D" w:rsidRPr="00832096">
              <w:t>Not</w:t>
            </w:r>
            <w:proofErr w:type="spellEnd"/>
            <w:r w:rsidR="00212C5D" w:rsidRPr="00832096">
              <w:t xml:space="preserve"> </w:t>
            </w:r>
            <w:proofErr w:type="spellStart"/>
            <w:r w:rsidR="00212C5D" w:rsidRPr="00832096">
              <w:t>Taken</w:t>
            </w:r>
            <w:proofErr w:type="spellEnd"/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88772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6809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4686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81595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7408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3498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80681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7492</w:t>
            </w:r>
          </w:p>
        </w:tc>
        <w:tc>
          <w:tcPr>
            <w:tcW w:w="2124" w:type="dxa"/>
          </w:tcPr>
          <w:p w:rsidR="00212C5D" w:rsidRDefault="00BF66A0" w:rsidP="00BF6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3347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80681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7492</w:t>
            </w:r>
          </w:p>
        </w:tc>
        <w:tc>
          <w:tcPr>
            <w:tcW w:w="2124" w:type="dxa"/>
          </w:tcPr>
          <w:p w:rsidR="00212C5D" w:rsidRDefault="00BF66A0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3347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3B4C01" w:rsidRDefault="00734D38" w:rsidP="00093A9B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crc</w:t>
            </w:r>
            <w:proofErr w:type="spellEnd"/>
            <w:r w:rsidRPr="003B4C01">
              <w:t xml:space="preserve"> </w:t>
            </w:r>
            <w:r>
              <w:t xml:space="preserve"> </w:t>
            </w:r>
            <w:r w:rsidR="00212C5D" w:rsidRPr="003B4C01">
              <w:t>/</w:t>
            </w:r>
            <w:proofErr w:type="gramEnd"/>
            <w:r w:rsidR="00212C5D" w:rsidRPr="003B4C01">
              <w:t xml:space="preserve"> </w:t>
            </w:r>
            <w:r w:rsidR="00212C5D" w:rsidRPr="00832096">
              <w:t>Bimodal (tabela de 2 entradas)</w:t>
            </w:r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71130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8498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1767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47532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2717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7863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44405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3613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7346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44405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3613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7346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832096" w:rsidRDefault="00734D38" w:rsidP="00093A9B">
            <w:pPr>
              <w:jc w:val="center"/>
            </w:pPr>
            <w:proofErr w:type="spellStart"/>
            <w:proofErr w:type="gramStart"/>
            <w:r>
              <w:t>crc</w:t>
            </w:r>
            <w:proofErr w:type="spellEnd"/>
            <w:proofErr w:type="gramEnd"/>
            <w:r w:rsidRPr="00832096">
              <w:t xml:space="preserve"> </w:t>
            </w:r>
            <w:r w:rsidR="00212C5D" w:rsidRPr="00832096">
              <w:t>/ Bimodal (tabela de 64 entradas)</w:t>
            </w:r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70340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8594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1636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46507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2998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7694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43151</w:t>
            </w:r>
          </w:p>
        </w:tc>
        <w:tc>
          <w:tcPr>
            <w:tcW w:w="2124" w:type="dxa"/>
          </w:tcPr>
          <w:p w:rsidR="00212C5D" w:rsidRDefault="00FD249B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4008</w:t>
            </w:r>
          </w:p>
        </w:tc>
        <w:tc>
          <w:tcPr>
            <w:tcW w:w="2124" w:type="dxa"/>
          </w:tcPr>
          <w:p w:rsidR="00212C5D" w:rsidRDefault="00FD249B" w:rsidP="00FD249B">
            <w:pPr>
              <w:tabs>
                <w:tab w:val="left" w:pos="600"/>
                <w:tab w:val="center" w:pos="9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0</w:t>
            </w:r>
            <w:r w:rsidR="00093A9B">
              <w:t>,</w:t>
            </w:r>
            <w:r>
              <w:t>7139</w:t>
            </w:r>
          </w:p>
        </w:tc>
      </w:tr>
      <w:tr w:rsidR="00FD249B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43151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4008</w:t>
            </w:r>
          </w:p>
        </w:tc>
        <w:tc>
          <w:tcPr>
            <w:tcW w:w="2124" w:type="dxa"/>
          </w:tcPr>
          <w:p w:rsidR="00FD249B" w:rsidRDefault="00F05F47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7139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3B4C01" w:rsidRDefault="00734D38" w:rsidP="00093A9B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crc</w:t>
            </w:r>
            <w:proofErr w:type="spellEnd"/>
            <w:r w:rsidRPr="003B4C01">
              <w:t xml:space="preserve"> </w:t>
            </w:r>
            <w:r>
              <w:t xml:space="preserve"> </w:t>
            </w:r>
            <w:r w:rsidR="00212C5D" w:rsidRPr="003B4C01">
              <w:t>/</w:t>
            </w:r>
            <w:proofErr w:type="gramEnd"/>
            <w:r w:rsidR="00212C5D" w:rsidRPr="003B4C01">
              <w:t xml:space="preserve"> </w:t>
            </w:r>
            <w:r w:rsidR="00212C5D" w:rsidRPr="00832096">
              <w:t>Bimodal (tabela de 256 entradas)</w:t>
            </w:r>
          </w:p>
        </w:tc>
      </w:tr>
      <w:tr w:rsidR="00FD249B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Pr="003B4C01" w:rsidRDefault="00FD249B" w:rsidP="00FD24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FD249B" w:rsidRPr="003B4C01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FD249B" w:rsidRPr="003B4C01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FD249B" w:rsidRPr="003B4C01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FD249B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70315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8597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1632</w:t>
            </w:r>
          </w:p>
        </w:tc>
      </w:tr>
      <w:tr w:rsidR="00FD249B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46474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3007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7688</w:t>
            </w:r>
          </w:p>
        </w:tc>
      </w:tr>
      <w:tr w:rsidR="00FD249B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43118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4019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7133</w:t>
            </w:r>
          </w:p>
        </w:tc>
      </w:tr>
      <w:tr w:rsidR="00FD249B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249B" w:rsidRDefault="00FD249B" w:rsidP="00FD249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43118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4019</w:t>
            </w:r>
          </w:p>
        </w:tc>
        <w:tc>
          <w:tcPr>
            <w:tcW w:w="2124" w:type="dxa"/>
          </w:tcPr>
          <w:p w:rsidR="00FD249B" w:rsidRDefault="00FD249B" w:rsidP="00FD2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7133</w:t>
            </w:r>
          </w:p>
        </w:tc>
      </w:tr>
    </w:tbl>
    <w:p w:rsidR="00212C5D" w:rsidRDefault="00212C5D" w:rsidP="00212C5D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2C5D" w:rsidRPr="003B4C01" w:rsidTr="00832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12C5D" w:rsidRPr="00734D38" w:rsidRDefault="00734D38" w:rsidP="00093A9B">
            <w:pPr>
              <w:jc w:val="center"/>
            </w:pPr>
            <w:proofErr w:type="spellStart"/>
            <w:proofErr w:type="gramStart"/>
            <w:r w:rsidRPr="00734D38">
              <w:t>crc</w:t>
            </w:r>
            <w:proofErr w:type="spellEnd"/>
            <w:r w:rsidRPr="00734D38">
              <w:t xml:space="preserve">  </w:t>
            </w:r>
            <w:r w:rsidR="00212C5D" w:rsidRPr="00734D38">
              <w:t>/</w:t>
            </w:r>
            <w:proofErr w:type="gramEnd"/>
            <w:r w:rsidR="00212C5D" w:rsidRPr="00734D38">
              <w:t xml:space="preserve"> Perfeito</w:t>
            </w:r>
          </w:p>
        </w:tc>
      </w:tr>
      <w:tr w:rsidR="00212C5D" w:rsidRPr="003B4C01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Pr="003B4C01" w:rsidRDefault="00212C5D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212C5D" w:rsidRPr="003B4C01" w:rsidRDefault="00212C5D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62459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9678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0333</w:t>
            </w:r>
          </w:p>
        </w:tc>
      </w:tr>
      <w:tr w:rsidR="00212C5D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212C5D" w:rsidRDefault="00DC28AC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36973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6349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6116</w:t>
            </w:r>
          </w:p>
        </w:tc>
      </w:tr>
      <w:tr w:rsidR="00212C5D" w:rsidTr="0083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12C5D" w:rsidRDefault="00212C5D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32855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8398</w:t>
            </w:r>
          </w:p>
        </w:tc>
        <w:tc>
          <w:tcPr>
            <w:tcW w:w="2124" w:type="dxa"/>
          </w:tcPr>
          <w:p w:rsidR="00212C5D" w:rsidRDefault="00DC28AC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5435</w:t>
            </w:r>
          </w:p>
        </w:tc>
      </w:tr>
      <w:tr w:rsidR="00DC28AC" w:rsidTr="00832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C28AC" w:rsidRDefault="00DC28AC" w:rsidP="00DC28AC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DC28AC" w:rsidRDefault="00DC28AC" w:rsidP="00DC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32855</w:t>
            </w:r>
          </w:p>
        </w:tc>
        <w:tc>
          <w:tcPr>
            <w:tcW w:w="2124" w:type="dxa"/>
          </w:tcPr>
          <w:p w:rsidR="00DC28AC" w:rsidRDefault="00DC28AC" w:rsidP="00DC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8398</w:t>
            </w:r>
          </w:p>
        </w:tc>
        <w:tc>
          <w:tcPr>
            <w:tcW w:w="2124" w:type="dxa"/>
          </w:tcPr>
          <w:p w:rsidR="00DC28AC" w:rsidRDefault="00DC28AC" w:rsidP="00DC2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5435</w:t>
            </w:r>
          </w:p>
        </w:tc>
      </w:tr>
    </w:tbl>
    <w:p w:rsidR="00316822" w:rsidRDefault="00316822" w:rsidP="00316822"/>
    <w:p w:rsidR="00E3509B" w:rsidRDefault="00E3509B" w:rsidP="00316822"/>
    <w:p w:rsidR="00E3509B" w:rsidRDefault="00E3509B">
      <w:r>
        <w:br w:type="page"/>
      </w:r>
    </w:p>
    <w:p w:rsidR="00E3509B" w:rsidRDefault="00E3509B" w:rsidP="00E3509B">
      <w:pPr>
        <w:pStyle w:val="Ttulo"/>
        <w:rPr>
          <w:sz w:val="48"/>
          <w:szCs w:val="48"/>
        </w:rPr>
      </w:pPr>
      <w:r>
        <w:rPr>
          <w:rStyle w:val="TtuloChar"/>
          <w:sz w:val="48"/>
          <w:szCs w:val="48"/>
        </w:rPr>
        <w:lastRenderedPageBreak/>
        <w:t>Explicação</w:t>
      </w:r>
      <w:r w:rsidRPr="00316822">
        <w:rPr>
          <w:rStyle w:val="TtuloChar"/>
          <w:sz w:val="48"/>
          <w:szCs w:val="48"/>
        </w:rPr>
        <w:t xml:space="preserve"> dos resultados obtidos</w:t>
      </w:r>
      <w:r>
        <w:rPr>
          <w:sz w:val="48"/>
          <w:szCs w:val="48"/>
        </w:rPr>
        <w:t>:</w:t>
      </w:r>
    </w:p>
    <w:p w:rsidR="00E3509B" w:rsidRDefault="00E3509B"/>
    <w:p w:rsidR="00E3509B" w:rsidRDefault="00061ECB" w:rsidP="00316822">
      <w:r>
        <w:rPr>
          <w:noProof/>
          <w:lang w:eastAsia="pt-BR"/>
        </w:rPr>
        <w:drawing>
          <wp:inline distT="0" distB="0" distL="0" distR="0" wp14:anchorId="5CA0739F" wp14:editId="68A67FD8">
            <wp:extent cx="4572000" cy="2743200"/>
            <wp:effectExtent l="0" t="0" r="0" b="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drawing>
          <wp:inline distT="0" distB="0" distL="0" distR="0" wp14:anchorId="26128A3D" wp14:editId="3B7CE7BB">
            <wp:extent cx="4572000" cy="2743200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lastRenderedPageBreak/>
        <w:drawing>
          <wp:inline distT="0" distB="0" distL="0" distR="0" wp14:anchorId="4D2197E6" wp14:editId="089414B1">
            <wp:extent cx="4572000" cy="274320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drawing>
          <wp:inline distT="0" distB="0" distL="0" distR="0" wp14:anchorId="09F307D3" wp14:editId="02AC542A">
            <wp:extent cx="4572000" cy="274320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3509B" w:rsidRDefault="00E3509B" w:rsidP="00316822"/>
    <w:p w:rsidR="00E3509B" w:rsidRDefault="00061ECB" w:rsidP="00316822">
      <w:r>
        <w:rPr>
          <w:noProof/>
          <w:lang w:eastAsia="pt-BR"/>
        </w:rPr>
        <w:lastRenderedPageBreak/>
        <w:drawing>
          <wp:inline distT="0" distB="0" distL="0" distR="0" wp14:anchorId="39FE545C" wp14:editId="5E7C6019">
            <wp:extent cx="4572000" cy="2743200"/>
            <wp:effectExtent l="0" t="0" r="0" b="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3509B" w:rsidRDefault="00E3509B">
      <w:r>
        <w:br w:type="page"/>
      </w:r>
    </w:p>
    <w:p w:rsidR="00832096" w:rsidRDefault="00832096" w:rsidP="00316822"/>
    <w:p w:rsidR="00832096" w:rsidRPr="00316822" w:rsidRDefault="00832096" w:rsidP="00832096">
      <w:pPr>
        <w:pStyle w:val="Ttulo"/>
        <w:rPr>
          <w:sz w:val="48"/>
        </w:rPr>
      </w:pPr>
      <w:r w:rsidRPr="00316822">
        <w:rPr>
          <w:sz w:val="48"/>
        </w:rPr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832096" w:rsidRDefault="00832096" w:rsidP="00832096">
      <w:pPr>
        <w:pStyle w:val="Ttulo"/>
        <w:rPr>
          <w:sz w:val="48"/>
        </w:rPr>
      </w:pPr>
      <w:r w:rsidRPr="00316822">
        <w:rPr>
          <w:sz w:val="48"/>
        </w:rPr>
        <w:t xml:space="preserve">Benchmarks: </w:t>
      </w:r>
      <w:r w:rsidR="00F05F47">
        <w:rPr>
          <w:sz w:val="48"/>
        </w:rPr>
        <w:t>fft1</w:t>
      </w:r>
    </w:p>
    <w:p w:rsidR="00832096" w:rsidRPr="00316822" w:rsidRDefault="00832096" w:rsidP="00832096"/>
    <w:p w:rsidR="00832096" w:rsidRDefault="00832096" w:rsidP="00832096">
      <w:proofErr w:type="gramStart"/>
      <w:r w:rsidRPr="00316822">
        <w:t>a</w:t>
      </w:r>
      <w:proofErr w:type="gramEnd"/>
      <w:r w:rsidR="00093A9B">
        <w:t>,</w:t>
      </w:r>
      <w:r w:rsidRPr="00316822">
        <w:t xml:space="preserve"> Simular a execução das aplicações conforme as seguintes configurações :</w:t>
      </w:r>
    </w:p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3B4C01" w:rsidRDefault="00734D38" w:rsidP="00093A9B">
            <w:pPr>
              <w:jc w:val="center"/>
              <w:rPr>
                <w:b w:val="0"/>
              </w:rPr>
            </w:pPr>
            <w:proofErr w:type="gramStart"/>
            <w:r>
              <w:t>fft</w:t>
            </w:r>
            <w:proofErr w:type="gramEnd"/>
            <w:r>
              <w:t>1</w:t>
            </w:r>
            <w:r w:rsidR="00832096" w:rsidRPr="00832096">
              <w:t xml:space="preserve"> / </w:t>
            </w:r>
            <w:proofErr w:type="spellStart"/>
            <w:r w:rsidR="00832096" w:rsidRPr="00832096">
              <w:t>Not</w:t>
            </w:r>
            <w:proofErr w:type="spellEnd"/>
            <w:r w:rsidR="00832096" w:rsidRPr="00832096">
              <w:t xml:space="preserve"> </w:t>
            </w:r>
            <w:proofErr w:type="spellStart"/>
            <w:r w:rsidR="00832096" w:rsidRPr="00832096">
              <w:t>Taken</w:t>
            </w:r>
            <w:proofErr w:type="spellEnd"/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18306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5072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9716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15996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5805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7228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5588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5957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6788</w:t>
            </w:r>
          </w:p>
        </w:tc>
      </w:tr>
      <w:tr w:rsidR="00AF7CA2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F7CA2" w:rsidRDefault="00AF7CA2" w:rsidP="00AF7CA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5588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5957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6788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3B4C01" w:rsidRDefault="00734D38" w:rsidP="00093A9B">
            <w:pPr>
              <w:jc w:val="center"/>
              <w:rPr>
                <w:b w:val="0"/>
              </w:rPr>
            </w:pPr>
            <w:proofErr w:type="gramStart"/>
            <w:r>
              <w:t>fft</w:t>
            </w:r>
            <w:proofErr w:type="gramEnd"/>
            <w:r>
              <w:t>1</w:t>
            </w:r>
            <w:r>
              <w:t xml:space="preserve"> </w:t>
            </w:r>
            <w:r w:rsidR="00832096" w:rsidRPr="003B4C01">
              <w:t xml:space="preserve">/ </w:t>
            </w:r>
            <w:r w:rsidR="00832096" w:rsidRPr="00832096">
              <w:t>Bimodal (tabela de 2 entradas)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16274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5705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7527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13431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6913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4465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12986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7150</w:t>
            </w:r>
          </w:p>
        </w:tc>
        <w:tc>
          <w:tcPr>
            <w:tcW w:w="2124" w:type="dxa"/>
          </w:tcPr>
          <w:p w:rsidR="00832096" w:rsidRDefault="00AF7CA2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3986</w:t>
            </w:r>
          </w:p>
        </w:tc>
      </w:tr>
      <w:tr w:rsidR="00AF7CA2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F7CA2" w:rsidRDefault="00AF7CA2" w:rsidP="00AF7CA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12986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7150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3986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832096" w:rsidRDefault="00734D38" w:rsidP="00093A9B">
            <w:pPr>
              <w:jc w:val="center"/>
            </w:pPr>
            <w:proofErr w:type="gramStart"/>
            <w:r>
              <w:t>fft</w:t>
            </w:r>
            <w:proofErr w:type="gramEnd"/>
            <w:r>
              <w:t>1</w:t>
            </w:r>
            <w:r>
              <w:t xml:space="preserve"> </w:t>
            </w:r>
            <w:r w:rsidR="00832096" w:rsidRPr="00832096">
              <w:t>/ Bimodal (tabela de 64 entradas)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16314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5691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7570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13432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6913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4466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12989</w:t>
            </w:r>
          </w:p>
        </w:tc>
        <w:tc>
          <w:tcPr>
            <w:tcW w:w="2124" w:type="dxa"/>
          </w:tcPr>
          <w:p w:rsidR="00832096" w:rsidRDefault="00AF7CA2" w:rsidP="00A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7148</w:t>
            </w:r>
          </w:p>
        </w:tc>
        <w:tc>
          <w:tcPr>
            <w:tcW w:w="2124" w:type="dxa"/>
          </w:tcPr>
          <w:p w:rsidR="00832096" w:rsidRDefault="00AF7CA2" w:rsidP="00AF7CA2">
            <w:pPr>
              <w:tabs>
                <w:tab w:val="left" w:pos="600"/>
                <w:tab w:val="center" w:pos="9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3989</w:t>
            </w:r>
          </w:p>
        </w:tc>
      </w:tr>
      <w:tr w:rsidR="00AF7CA2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F7CA2" w:rsidRDefault="00AF7CA2" w:rsidP="00AF7CA2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12989</w:t>
            </w:r>
          </w:p>
        </w:tc>
        <w:tc>
          <w:tcPr>
            <w:tcW w:w="2124" w:type="dxa"/>
          </w:tcPr>
          <w:p w:rsidR="00AF7CA2" w:rsidRDefault="00AF7CA2" w:rsidP="00A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7148</w:t>
            </w:r>
          </w:p>
        </w:tc>
        <w:tc>
          <w:tcPr>
            <w:tcW w:w="2124" w:type="dxa"/>
          </w:tcPr>
          <w:p w:rsidR="00AF7CA2" w:rsidRDefault="00AF7CA2" w:rsidP="00AF7CA2">
            <w:pPr>
              <w:tabs>
                <w:tab w:val="left" w:pos="600"/>
                <w:tab w:val="center" w:pos="95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3989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3B4C01" w:rsidRDefault="00734D38" w:rsidP="00093A9B">
            <w:pPr>
              <w:jc w:val="center"/>
              <w:rPr>
                <w:b w:val="0"/>
              </w:rPr>
            </w:pPr>
            <w:proofErr w:type="gramStart"/>
            <w:r>
              <w:t>fft</w:t>
            </w:r>
            <w:proofErr w:type="gramEnd"/>
            <w:r>
              <w:t>1</w:t>
            </w:r>
            <w:r>
              <w:t xml:space="preserve"> </w:t>
            </w:r>
            <w:r w:rsidR="00832096" w:rsidRPr="003B4C01">
              <w:t xml:space="preserve">/ </w:t>
            </w:r>
            <w:r w:rsidR="00832096" w:rsidRPr="00832096">
              <w:t>Bimodal (tabela de 256 entradas)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16339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5683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7597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13419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6919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4452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12968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7160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3967</w:t>
            </w:r>
          </w:p>
        </w:tc>
      </w:tr>
      <w:tr w:rsidR="004A549F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A549F" w:rsidRDefault="004A549F" w:rsidP="004A549F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12968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7160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3967</w:t>
            </w:r>
          </w:p>
        </w:tc>
      </w:tr>
    </w:tbl>
    <w:p w:rsidR="00832096" w:rsidRDefault="00832096" w:rsidP="0083209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2096" w:rsidRPr="003B4C01" w:rsidTr="0009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832096" w:rsidRPr="00F05F47" w:rsidRDefault="00734D38" w:rsidP="00093A9B">
            <w:pPr>
              <w:jc w:val="center"/>
            </w:pPr>
            <w:proofErr w:type="gramStart"/>
            <w:r>
              <w:t>fft</w:t>
            </w:r>
            <w:proofErr w:type="gramEnd"/>
            <w:r>
              <w:t>1</w:t>
            </w:r>
            <w:r>
              <w:t xml:space="preserve"> </w:t>
            </w:r>
            <w:r w:rsidR="00832096" w:rsidRPr="00F05F47">
              <w:t>/ Perfeito</w:t>
            </w:r>
          </w:p>
        </w:tc>
      </w:tr>
      <w:tr w:rsidR="00832096" w:rsidRPr="003B4C01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Pr="003B4C01" w:rsidRDefault="00832096" w:rsidP="00093A9B">
            <w:pPr>
              <w:jc w:val="center"/>
              <w:rPr>
                <w:b w:val="0"/>
              </w:rPr>
            </w:pPr>
            <w:proofErr w:type="spellStart"/>
            <w:r w:rsidRPr="003B4C01">
              <w:t>ULA’s</w:t>
            </w:r>
            <w:proofErr w:type="spellEnd"/>
          </w:p>
        </w:tc>
        <w:tc>
          <w:tcPr>
            <w:tcW w:w="2123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Nº de ciclos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IPC</w:t>
            </w:r>
          </w:p>
        </w:tc>
        <w:tc>
          <w:tcPr>
            <w:tcW w:w="2124" w:type="dxa"/>
          </w:tcPr>
          <w:p w:rsidR="00832096" w:rsidRPr="003B4C01" w:rsidRDefault="00832096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4C01">
              <w:rPr>
                <w:b/>
              </w:rPr>
              <w:t>CPI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15228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6097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6401</w:t>
            </w:r>
          </w:p>
        </w:tc>
      </w:tr>
      <w:tr w:rsidR="00832096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12220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7598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3161</w:t>
            </w:r>
          </w:p>
        </w:tc>
      </w:tr>
      <w:tr w:rsidR="00832096" w:rsidTr="0009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2096" w:rsidRDefault="00832096" w:rsidP="00093A9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11772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7887</w:t>
            </w:r>
          </w:p>
        </w:tc>
        <w:tc>
          <w:tcPr>
            <w:tcW w:w="2124" w:type="dxa"/>
          </w:tcPr>
          <w:p w:rsidR="00832096" w:rsidRDefault="004A549F" w:rsidP="00093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2679</w:t>
            </w:r>
          </w:p>
        </w:tc>
      </w:tr>
      <w:tr w:rsidR="004A549F" w:rsidTr="0009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A549F" w:rsidRDefault="004A549F" w:rsidP="004A549F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11772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093A9B">
              <w:t>,</w:t>
            </w:r>
            <w:r>
              <w:t>7887</w:t>
            </w:r>
          </w:p>
        </w:tc>
        <w:tc>
          <w:tcPr>
            <w:tcW w:w="2124" w:type="dxa"/>
          </w:tcPr>
          <w:p w:rsidR="004A549F" w:rsidRDefault="004A549F" w:rsidP="004A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3A9B">
              <w:t>,</w:t>
            </w:r>
            <w:r>
              <w:t>2679</w:t>
            </w:r>
          </w:p>
        </w:tc>
      </w:tr>
    </w:tbl>
    <w:p w:rsidR="00832096" w:rsidRDefault="00832096" w:rsidP="00316822"/>
    <w:p w:rsidR="00E3509B" w:rsidRDefault="00E3509B" w:rsidP="00316822"/>
    <w:p w:rsidR="00E3509B" w:rsidRDefault="00D11CBE" w:rsidP="00316822">
      <w:r>
        <w:rPr>
          <w:noProof/>
          <w:lang w:eastAsia="pt-BR"/>
        </w:rPr>
        <w:lastRenderedPageBreak/>
        <w:drawing>
          <wp:inline distT="0" distB="0" distL="0" distR="0" wp14:anchorId="55F963F1" wp14:editId="3F216539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3509B" w:rsidRDefault="00E3509B" w:rsidP="00316822"/>
    <w:p w:rsidR="00E3509B" w:rsidRDefault="00D11CBE" w:rsidP="00316822">
      <w:r>
        <w:rPr>
          <w:noProof/>
          <w:lang w:eastAsia="pt-BR"/>
        </w:rPr>
        <w:drawing>
          <wp:inline distT="0" distB="0" distL="0" distR="0" wp14:anchorId="15638FAF" wp14:editId="40243619">
            <wp:extent cx="4572000" cy="27432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509B" w:rsidRDefault="00E3509B" w:rsidP="00316822"/>
    <w:p w:rsidR="00E3509B" w:rsidRDefault="00D11CBE" w:rsidP="00316822">
      <w:r>
        <w:rPr>
          <w:noProof/>
          <w:lang w:eastAsia="pt-BR"/>
        </w:rPr>
        <w:lastRenderedPageBreak/>
        <w:drawing>
          <wp:inline distT="0" distB="0" distL="0" distR="0" wp14:anchorId="2D7B2BF7" wp14:editId="19402438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3509B" w:rsidRDefault="00E3509B" w:rsidP="00316822"/>
    <w:p w:rsidR="00E3509B" w:rsidRDefault="00D11CBE" w:rsidP="00316822">
      <w:r>
        <w:rPr>
          <w:noProof/>
          <w:lang w:eastAsia="pt-BR"/>
        </w:rPr>
        <w:drawing>
          <wp:inline distT="0" distB="0" distL="0" distR="0" wp14:anchorId="43C8454C" wp14:editId="1B48D685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509B" w:rsidRDefault="00E3509B" w:rsidP="00316822"/>
    <w:p w:rsidR="00E3509B" w:rsidRPr="00316822" w:rsidRDefault="00D11CBE" w:rsidP="00316822">
      <w:r>
        <w:rPr>
          <w:noProof/>
          <w:lang w:eastAsia="pt-BR"/>
        </w:rPr>
        <w:lastRenderedPageBreak/>
        <w:drawing>
          <wp:inline distT="0" distB="0" distL="0" distR="0" wp14:anchorId="3AA028D3" wp14:editId="2E59763C">
            <wp:extent cx="4572000" cy="2743200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E3509B" w:rsidRPr="0031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1"/>
    <w:rsid w:val="00061ECB"/>
    <w:rsid w:val="00093A9B"/>
    <w:rsid w:val="000D6222"/>
    <w:rsid w:val="000E3B2E"/>
    <w:rsid w:val="001B719A"/>
    <w:rsid w:val="00212C5D"/>
    <w:rsid w:val="002737DC"/>
    <w:rsid w:val="002A21F6"/>
    <w:rsid w:val="00316822"/>
    <w:rsid w:val="003B4C01"/>
    <w:rsid w:val="003C352D"/>
    <w:rsid w:val="003F1EE1"/>
    <w:rsid w:val="003F68DF"/>
    <w:rsid w:val="004A549F"/>
    <w:rsid w:val="004D079B"/>
    <w:rsid w:val="004D5589"/>
    <w:rsid w:val="004F4F38"/>
    <w:rsid w:val="0054082B"/>
    <w:rsid w:val="00572C46"/>
    <w:rsid w:val="006123D3"/>
    <w:rsid w:val="00734D38"/>
    <w:rsid w:val="00797B2E"/>
    <w:rsid w:val="00832096"/>
    <w:rsid w:val="009159DF"/>
    <w:rsid w:val="0097138B"/>
    <w:rsid w:val="009C4733"/>
    <w:rsid w:val="00AF7CA2"/>
    <w:rsid w:val="00BC27F1"/>
    <w:rsid w:val="00BE53C0"/>
    <w:rsid w:val="00BF66A0"/>
    <w:rsid w:val="00C752B7"/>
    <w:rsid w:val="00CD4FF6"/>
    <w:rsid w:val="00D11CBE"/>
    <w:rsid w:val="00DC28AC"/>
    <w:rsid w:val="00DC4CFE"/>
    <w:rsid w:val="00E3509B"/>
    <w:rsid w:val="00EC28D7"/>
    <w:rsid w:val="00F05F47"/>
    <w:rsid w:val="00F4747A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73D59-A8E9-4DDC-8114-CF7A02BB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682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16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Simples1">
    <w:name w:val="Plain Table 1"/>
    <w:basedOn w:val="Tabelanormal"/>
    <w:uiPriority w:val="41"/>
    <w:rsid w:val="00832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0.94540000000000002</c:v>
                </c:pt>
                <c:pt idx="1">
                  <c:v>1.5587</c:v>
                </c:pt>
                <c:pt idx="2">
                  <c:v>1.6419999999999999</c:v>
                </c:pt>
                <c:pt idx="3">
                  <c:v>1.6419999999999999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07840"/>
        <c:axId val="258605488"/>
      </c:lineChart>
      <c:catAx>
        <c:axId val="258607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5488"/>
        <c:crosses val="autoZero"/>
        <c:auto val="1"/>
        <c:lblAlgn val="ctr"/>
        <c:lblOffset val="100"/>
        <c:noMultiLvlLbl val="0"/>
      </c:catAx>
      <c:valAx>
        <c:axId val="25860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0.96779999999999999</c:v>
                </c:pt>
                <c:pt idx="1">
                  <c:v>1.6349</c:v>
                </c:pt>
                <c:pt idx="2">
                  <c:v>1.8398000000000001</c:v>
                </c:pt>
                <c:pt idx="3">
                  <c:v>1.8398000000000001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21168"/>
        <c:axId val="258621560"/>
      </c:lineChart>
      <c:catAx>
        <c:axId val="258621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1560"/>
        <c:crosses val="autoZero"/>
        <c:auto val="1"/>
        <c:lblAlgn val="ctr"/>
        <c:lblOffset val="100"/>
        <c:noMultiLvlLbl val="0"/>
      </c:catAx>
      <c:valAx>
        <c:axId val="25862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0.50719999999999998</c:v>
                </c:pt>
                <c:pt idx="1">
                  <c:v>0.58050000000000002</c:v>
                </c:pt>
                <c:pt idx="2">
                  <c:v>0.59570000000000001</c:v>
                </c:pt>
                <c:pt idx="3">
                  <c:v>0.59570000000000001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23912"/>
        <c:axId val="258620776"/>
      </c:lineChart>
      <c:catAx>
        <c:axId val="258623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0776"/>
        <c:crosses val="autoZero"/>
        <c:auto val="1"/>
        <c:lblAlgn val="ctr"/>
        <c:lblOffset val="100"/>
        <c:noMultiLvlLbl val="0"/>
      </c:catAx>
      <c:valAx>
        <c:axId val="25862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0.57050000000000001</c:v>
                </c:pt>
                <c:pt idx="1">
                  <c:v>0.69130000000000003</c:v>
                </c:pt>
                <c:pt idx="2">
                  <c:v>0.71499999999999997</c:v>
                </c:pt>
                <c:pt idx="3">
                  <c:v>0.71499999999999997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22344"/>
        <c:axId val="258623520"/>
      </c:lineChart>
      <c:catAx>
        <c:axId val="258622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3520"/>
        <c:crosses val="autoZero"/>
        <c:auto val="1"/>
        <c:lblAlgn val="ctr"/>
        <c:lblOffset val="100"/>
        <c:noMultiLvlLbl val="0"/>
      </c:catAx>
      <c:valAx>
        <c:axId val="25862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2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0.56910000000000005</c:v>
                </c:pt>
                <c:pt idx="1">
                  <c:v>0.69130000000000003</c:v>
                </c:pt>
                <c:pt idx="2">
                  <c:v>0.71479999999999999</c:v>
                </c:pt>
                <c:pt idx="3">
                  <c:v>0.71479999999999999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02744"/>
        <c:axId val="258592944"/>
      </c:lineChart>
      <c:catAx>
        <c:axId val="258602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592944"/>
        <c:crosses val="autoZero"/>
        <c:auto val="1"/>
        <c:lblAlgn val="ctr"/>
        <c:lblOffset val="100"/>
        <c:noMultiLvlLbl val="0"/>
      </c:catAx>
      <c:valAx>
        <c:axId val="2585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2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0.56830000000000003</c:v>
                </c:pt>
                <c:pt idx="1">
                  <c:v>0.69189999999999996</c:v>
                </c:pt>
                <c:pt idx="2">
                  <c:v>0.71599999999999997</c:v>
                </c:pt>
                <c:pt idx="3">
                  <c:v>0.71599999999999997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594904"/>
        <c:axId val="258595688"/>
      </c:lineChart>
      <c:catAx>
        <c:axId val="258594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595688"/>
        <c:crosses val="autoZero"/>
        <c:auto val="1"/>
        <c:lblAlgn val="ctr"/>
        <c:lblOffset val="100"/>
        <c:noMultiLvlLbl val="0"/>
      </c:catAx>
      <c:valAx>
        <c:axId val="25859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594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0.60970000000000002</c:v>
                </c:pt>
                <c:pt idx="1">
                  <c:v>0.75980000000000003</c:v>
                </c:pt>
                <c:pt idx="2">
                  <c:v>0.78869999999999996</c:v>
                </c:pt>
                <c:pt idx="3">
                  <c:v>0.78869999999999996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595296"/>
        <c:axId val="258604312"/>
      </c:lineChart>
      <c:catAx>
        <c:axId val="258595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4312"/>
        <c:crosses val="autoZero"/>
        <c:auto val="1"/>
        <c:lblAlgn val="ctr"/>
        <c:lblOffset val="100"/>
        <c:noMultiLvlLbl val="0"/>
      </c:catAx>
      <c:valAx>
        <c:axId val="25860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59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1.0326</c:v>
                </c:pt>
                <c:pt idx="1">
                  <c:v>1.8282</c:v>
                </c:pt>
                <c:pt idx="2">
                  <c:v>2.0145</c:v>
                </c:pt>
                <c:pt idx="3">
                  <c:v>2.0145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08624"/>
        <c:axId val="258605880"/>
      </c:lineChart>
      <c:catAx>
        <c:axId val="258608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5880"/>
        <c:crosses val="autoZero"/>
        <c:auto val="1"/>
        <c:lblAlgn val="ctr"/>
        <c:lblOffset val="100"/>
        <c:noMultiLvlLbl val="0"/>
      </c:catAx>
      <c:valAx>
        <c:axId val="25860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64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2.0146999999999999</c:v>
                </c:pt>
                <c:pt idx="3">
                  <c:v>2.0146999999999999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10584"/>
        <c:axId val="258614112"/>
      </c:lineChart>
      <c:catAx>
        <c:axId val="258610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4112"/>
        <c:crosses val="autoZero"/>
        <c:auto val="1"/>
        <c:lblAlgn val="ctr"/>
        <c:lblOffset val="100"/>
        <c:noMultiLvlLbl val="0"/>
      </c:catAx>
      <c:valAx>
        <c:axId val="25861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0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2.0148000000000001</c:v>
                </c:pt>
                <c:pt idx="3">
                  <c:v>2.0148000000000001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08232"/>
        <c:axId val="258614896"/>
      </c:lineChart>
      <c:catAx>
        <c:axId val="258608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4896"/>
        <c:crosses val="autoZero"/>
        <c:auto val="1"/>
        <c:lblAlgn val="ctr"/>
        <c:lblOffset val="100"/>
        <c:noMultiLvlLbl val="0"/>
      </c:catAx>
      <c:valAx>
        <c:axId val="25861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1.0350999999999999</c:v>
                </c:pt>
                <c:pt idx="1">
                  <c:v>1.8337000000000001</c:v>
                </c:pt>
                <c:pt idx="2">
                  <c:v>2.0173000000000001</c:v>
                </c:pt>
                <c:pt idx="3">
                  <c:v>2.0173000000000001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09016"/>
        <c:axId val="258615288"/>
      </c:lineChart>
      <c:catAx>
        <c:axId val="258609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5288"/>
        <c:crosses val="autoZero"/>
        <c:auto val="1"/>
        <c:lblAlgn val="ctr"/>
        <c:lblOffset val="100"/>
        <c:noMultiLvlLbl val="0"/>
      </c:catAx>
      <c:valAx>
        <c:axId val="25861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09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0.68089999999999995</c:v>
                </c:pt>
                <c:pt idx="1">
                  <c:v>0.74080000000000001</c:v>
                </c:pt>
                <c:pt idx="2">
                  <c:v>0.74919999999999998</c:v>
                </c:pt>
                <c:pt idx="3">
                  <c:v>0.74919999999999998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16072"/>
        <c:axId val="258616856"/>
      </c:lineChart>
      <c:catAx>
        <c:axId val="258616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6856"/>
        <c:crosses val="autoZero"/>
        <c:auto val="1"/>
        <c:lblAlgn val="ctr"/>
        <c:lblOffset val="100"/>
        <c:noMultiLvlLbl val="0"/>
      </c:catAx>
      <c:valAx>
        <c:axId val="25861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6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0.8498</c:v>
                </c:pt>
                <c:pt idx="1">
                  <c:v>1.2717000000000001</c:v>
                </c:pt>
                <c:pt idx="2">
                  <c:v>1.3613</c:v>
                </c:pt>
                <c:pt idx="3">
                  <c:v>1.3613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19208"/>
        <c:axId val="258619600"/>
      </c:lineChart>
      <c:catAx>
        <c:axId val="258619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9600"/>
        <c:crosses val="autoZero"/>
        <c:auto val="1"/>
        <c:lblAlgn val="ctr"/>
        <c:lblOffset val="100"/>
        <c:noMultiLvlLbl val="0"/>
      </c:catAx>
      <c:valAx>
        <c:axId val="25861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0.85940000000000005</c:v>
                </c:pt>
                <c:pt idx="1">
                  <c:v>1.2998000000000001</c:v>
                </c:pt>
                <c:pt idx="2">
                  <c:v>1.4008</c:v>
                </c:pt>
                <c:pt idx="3">
                  <c:v>1.4008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620384"/>
        <c:axId val="258621952"/>
      </c:lineChart>
      <c:catAx>
        <c:axId val="258620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1952"/>
        <c:crosses val="autoZero"/>
        <c:auto val="1"/>
        <c:lblAlgn val="ctr"/>
        <c:lblOffset val="100"/>
        <c:noMultiLvlLbl val="0"/>
      </c:catAx>
      <c:valAx>
        <c:axId val="25862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256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0.85970000000000002</c:v>
                </c:pt>
                <c:pt idx="1">
                  <c:v>1.3007</c:v>
                </c:pt>
                <c:pt idx="2">
                  <c:v>1.4018999999999999</c:v>
                </c:pt>
                <c:pt idx="3">
                  <c:v>1.4018999999999999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23128"/>
        <c:axId val="258618816"/>
      </c:lineChart>
      <c:catAx>
        <c:axId val="258623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18816"/>
        <c:crosses val="autoZero"/>
        <c:auto val="1"/>
        <c:lblAlgn val="ctr"/>
        <c:lblOffset val="100"/>
        <c:noMultiLvlLbl val="0"/>
      </c:catAx>
      <c:valAx>
        <c:axId val="25861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623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Salenave</dc:creator>
  <cp:keywords/>
  <dc:description/>
  <cp:lastModifiedBy>Brenda Salenave</cp:lastModifiedBy>
  <cp:revision>16</cp:revision>
  <dcterms:created xsi:type="dcterms:W3CDTF">2015-06-08T03:09:00Z</dcterms:created>
  <dcterms:modified xsi:type="dcterms:W3CDTF">2015-06-09T21:57:00Z</dcterms:modified>
</cp:coreProperties>
</file>